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EE1C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76ACEDC7" wp14:editId="6739CE97">
                <wp:simplePos x="0" y="0"/>
                <wp:positionH relativeFrom="page">
                  <wp:align>left</wp:align>
                </wp:positionH>
                <wp:positionV relativeFrom="paragraph">
                  <wp:posOffset>-735965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D354" id="Graphic 4" o:spid="_x0000_s1026" alt="&quot;&quot;" style="position:absolute;margin-left:0;margin-top:-57.95pt;width:612pt;height:11in;z-index:-251536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05054A41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125A8C94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EE17A87" wp14:editId="2A9586FA">
                  <wp:extent cx="2234009" cy="2971800"/>
                  <wp:effectExtent l="0" t="0" r="0" b="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009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6CFCC87" w14:textId="77777777" w:rsidR="00B1227E" w:rsidRDefault="00B1227E" w:rsidP="00EE259E"/>
        </w:tc>
        <w:tc>
          <w:tcPr>
            <w:tcW w:w="5534" w:type="dxa"/>
          </w:tcPr>
          <w:p w14:paraId="5CE62AD0" w14:textId="3CD4F0BA" w:rsidR="00B1227E" w:rsidRPr="00B20D41" w:rsidRDefault="007E09C3" w:rsidP="00CF61BE">
            <w:pPr>
              <w:pStyle w:val="Subtitle"/>
            </w:pPr>
            <w:r>
              <w:t>Software engineer</w:t>
            </w:r>
          </w:p>
        </w:tc>
      </w:tr>
      <w:tr w:rsidR="00B1227E" w14:paraId="64F2372C" w14:textId="77777777" w:rsidTr="00B1227E">
        <w:trPr>
          <w:trHeight w:val="4715"/>
        </w:trPr>
        <w:tc>
          <w:tcPr>
            <w:tcW w:w="4410" w:type="dxa"/>
            <w:vMerge/>
          </w:tcPr>
          <w:p w14:paraId="36FE472D" w14:textId="77777777" w:rsidR="00B1227E" w:rsidRPr="008C6805" w:rsidRDefault="00B1227E" w:rsidP="00EE259E"/>
        </w:tc>
        <w:tc>
          <w:tcPr>
            <w:tcW w:w="270" w:type="dxa"/>
          </w:tcPr>
          <w:p w14:paraId="53FD5F97" w14:textId="77777777" w:rsidR="00B1227E" w:rsidRDefault="00B1227E" w:rsidP="00EE259E"/>
        </w:tc>
        <w:tc>
          <w:tcPr>
            <w:tcW w:w="5534" w:type="dxa"/>
          </w:tcPr>
          <w:p w14:paraId="617A2812" w14:textId="1266C979" w:rsidR="007E09C3" w:rsidRPr="007E09C3" w:rsidRDefault="007E09C3" w:rsidP="007E09C3">
            <w:pPr>
              <w:pStyle w:val="Title"/>
            </w:pPr>
            <w:r>
              <w:t>Gcina Mbabe</w:t>
            </w:r>
          </w:p>
          <w:p w14:paraId="1D9E02D0" w14:textId="77777777" w:rsidR="00B1227E" w:rsidRDefault="003956A8" w:rsidP="00EE259E">
            <w:pPr>
              <w:pStyle w:val="Heading1"/>
            </w:pPr>
            <w:sdt>
              <w:sdtPr>
                <w:id w:val="2074003189"/>
                <w:placeholder>
                  <w:docPart w:val="A66853AE869D4572AD33D2D0AB961C9E"/>
                </w:placeholder>
                <w:temporary/>
                <w:showingPlcHdr/>
                <w15:appearance w15:val="hidden"/>
              </w:sdtPr>
              <w:sdtEndPr/>
              <w:sdtContent>
                <w:r w:rsidR="00B1227E" w:rsidRPr="002A61D3">
                  <w:t>Objective</w:t>
                </w:r>
              </w:sdtContent>
            </w:sdt>
          </w:p>
          <w:p w14:paraId="51DEA1CE" w14:textId="58941C9A" w:rsidR="00B1227E" w:rsidRPr="007E09C3" w:rsidRDefault="007E09C3" w:rsidP="00CF61BE">
            <w:pPr>
              <w:rPr>
                <w:b/>
                <w:bCs/>
                <w:sz w:val="16"/>
                <w:szCs w:val="16"/>
              </w:rPr>
            </w:pPr>
            <w:r w:rsidRPr="007E09C3">
              <w:rPr>
                <w:b/>
                <w:bCs/>
                <w:sz w:val="16"/>
                <w:szCs w:val="16"/>
              </w:rPr>
              <w:t xml:space="preserve">Aspiring and motivated Application Developer with a strong foundation in backend development and a keen interest in mobile and gaming development. </w:t>
            </w:r>
            <w:r w:rsidRPr="007E09C3">
              <w:rPr>
                <w:b/>
                <w:bCs/>
                <w:sz w:val="16"/>
                <w:szCs w:val="16"/>
              </w:rPr>
              <w:t>I am passionate</w:t>
            </w:r>
            <w:r w:rsidRPr="007E09C3">
              <w:rPr>
                <w:b/>
                <w:bCs/>
                <w:sz w:val="16"/>
                <w:szCs w:val="16"/>
              </w:rPr>
              <w:t xml:space="preserve"> about learning new technologies and contributing to innovative projects. Seeking opportunities to apply my skills in a dynamic and challenging environment to drive digital transformation and user-centric solutions.</w:t>
            </w:r>
          </w:p>
        </w:tc>
      </w:tr>
      <w:tr w:rsidR="00843C1C" w14:paraId="5FF2C894" w14:textId="77777777" w:rsidTr="00B1227E">
        <w:trPr>
          <w:trHeight w:val="8117"/>
        </w:trPr>
        <w:tc>
          <w:tcPr>
            <w:tcW w:w="4410" w:type="dxa"/>
          </w:tcPr>
          <w:p w14:paraId="3B3B7CEF" w14:textId="1745DEC9" w:rsidR="00843C1C" w:rsidRDefault="007E09C3" w:rsidP="00EE259E">
            <w:pPr>
              <w:pStyle w:val="Subtitle"/>
            </w:pPr>
            <w:r>
              <w:t>Address &amp; Contact</w:t>
            </w:r>
          </w:p>
          <w:p w14:paraId="088EF7D1" w14:textId="77777777" w:rsidR="007E09C3" w:rsidRDefault="007E09C3" w:rsidP="007E09C3">
            <w:r>
              <w:t>143 Sir Lowry Road</w:t>
            </w:r>
            <w:r>
              <w:br/>
              <w:t>Woodstock, Cape Town, 8001</w:t>
            </w:r>
            <w:r>
              <w:br/>
              <w:t>South Africa</w:t>
            </w:r>
          </w:p>
          <w:p w14:paraId="6FC5B4B6" w14:textId="77777777" w:rsidR="007E09C3" w:rsidRDefault="007E09C3" w:rsidP="007E09C3">
            <w:r>
              <w:t>Cell: 078 126 6606 / 083 614 2671</w:t>
            </w:r>
          </w:p>
          <w:p w14:paraId="0EB29545" w14:textId="77777777" w:rsidR="007E09C3" w:rsidRDefault="007E09C3" w:rsidP="007E09C3">
            <w:r>
              <w:t>Email: gcinambabe20@gmail.com</w:t>
            </w:r>
          </w:p>
          <w:p w14:paraId="2F96D93B" w14:textId="77777777" w:rsidR="00843C1C" w:rsidRDefault="00843C1C" w:rsidP="00EE259E"/>
          <w:p w14:paraId="49187A0F" w14:textId="77777777" w:rsidR="00843C1C" w:rsidRDefault="003956A8" w:rsidP="00EE259E">
            <w:pPr>
              <w:pStyle w:val="Subtitle"/>
            </w:pPr>
            <w:sdt>
              <w:sdtPr>
                <w:id w:val="1415746174"/>
                <w:placeholder>
                  <w:docPart w:val="05AF45A2157A4C09A7366A00BF1982C4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Education</w:t>
                </w:r>
              </w:sdtContent>
            </w:sdt>
          </w:p>
          <w:p w14:paraId="77817CAC" w14:textId="77777777" w:rsidR="007E09C3" w:rsidRDefault="007E09C3" w:rsidP="007E09C3">
            <w:pPr>
              <w:spacing w:after="20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</w:rPr>
            </w:pPr>
            <w:r w:rsidRPr="007E09C3">
              <w:rPr>
                <w:rFonts w:ascii="Cambria" w:eastAsia="MS Mincho" w:hAnsi="Cambria" w:cs="Times New Roman"/>
                <w:color w:val="auto"/>
                <w:sz w:val="22"/>
                <w:szCs w:val="22"/>
              </w:rPr>
              <w:t>Diploma in ICT - Application Development (In Progress)</w:t>
            </w:r>
          </w:p>
          <w:p w14:paraId="6CC3A360" w14:textId="18CE513C" w:rsidR="007E09C3" w:rsidRPr="007E09C3" w:rsidRDefault="007E09C3" w:rsidP="007E09C3">
            <w:pPr>
              <w:spacing w:after="200" w:line="276" w:lineRule="auto"/>
              <w:rPr>
                <w:rFonts w:ascii="Cambria" w:eastAsia="MS Mincho" w:hAnsi="Cambria" w:cs="Times New Roman"/>
                <w:color w:val="auto"/>
                <w:sz w:val="22"/>
                <w:szCs w:val="22"/>
              </w:rPr>
            </w:pPr>
            <w:r w:rsidRPr="007E09C3">
              <w:rPr>
                <w:rFonts w:ascii="Cambria" w:eastAsia="MS Mincho" w:hAnsi="Cambria" w:cs="Times New Roman"/>
                <w:color w:val="auto"/>
                <w:sz w:val="22"/>
                <w:szCs w:val="22"/>
              </w:rPr>
              <w:t>Grade 12 (Completed)</w:t>
            </w:r>
          </w:p>
          <w:p w14:paraId="7C23120E" w14:textId="77777777" w:rsidR="00843C1C" w:rsidRDefault="00843C1C" w:rsidP="00EE259E"/>
          <w:p w14:paraId="6878ABFA" w14:textId="77777777" w:rsidR="00843C1C" w:rsidRDefault="003956A8" w:rsidP="00EE259E">
            <w:pPr>
              <w:pStyle w:val="Subtitle"/>
            </w:pPr>
            <w:sdt>
              <w:sdtPr>
                <w:id w:val="-1480222421"/>
                <w:placeholder>
                  <w:docPart w:val="C711DF788B95441CBF3A27E028487A55"/>
                </w:placeholder>
                <w:temporary/>
                <w:showingPlcHdr/>
                <w15:appearance w15:val="hidden"/>
              </w:sdtPr>
              <w:sdtEndPr/>
              <w:sdtContent>
                <w:r w:rsidR="00CF61BE" w:rsidRPr="00010CFB">
                  <w:t>Skills</w:t>
                </w:r>
              </w:sdtContent>
            </w:sdt>
          </w:p>
          <w:p w14:paraId="786A90A0" w14:textId="77777777" w:rsidR="00843C1C" w:rsidRDefault="003956A8" w:rsidP="00EE259E">
            <w:sdt>
              <w:sdtPr>
                <w:id w:val="-542366693"/>
                <w:placeholder>
                  <w:docPart w:val="EA245FFCB37B49AB8A84008E2B1B0857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Design software</w:t>
                </w:r>
              </w:sdtContent>
            </w:sdt>
          </w:p>
          <w:p w14:paraId="2B3B3F2A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2390DE0" wp14:editId="61D5F861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B97C89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AF2FD9C" w14:textId="77777777" w:rsidR="00843C1C" w:rsidRDefault="003956A8" w:rsidP="00EE259E">
            <w:sdt>
              <w:sdtPr>
                <w:id w:val="1482435124"/>
                <w:placeholder>
                  <w:docPart w:val="6A586B2003644ED9B892CA38FF3F4D0E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Visual communication</w:t>
                </w:r>
              </w:sdtContent>
            </w:sdt>
          </w:p>
          <w:p w14:paraId="76F80ADB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8A68F4F" wp14:editId="58D4B405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D7643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24C574D0" w14:textId="77777777" w:rsidR="00843C1C" w:rsidRDefault="003956A8" w:rsidP="00EE259E">
            <w:sdt>
              <w:sdtPr>
                <w:id w:val="1774132430"/>
                <w:placeholder>
                  <w:docPart w:val="1DE2399E4C0C4EB58C833B5A013F9573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Branding</w:t>
                </w:r>
              </w:sdtContent>
            </w:sdt>
          </w:p>
          <w:p w14:paraId="461F0FC7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30B1A5A" wp14:editId="0BFED62D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F7B3A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30AD1252" w14:textId="77777777" w:rsidR="00843C1C" w:rsidRDefault="003956A8" w:rsidP="00EE259E">
            <w:sdt>
              <w:sdtPr>
                <w:id w:val="1776976463"/>
                <w:placeholder>
                  <w:docPart w:val="895D90C67C324105ACD2F2350679D368"/>
                </w:placeholder>
                <w:temporary/>
                <w:showingPlcHdr/>
                <w15:appearance w15:val="hidden"/>
              </w:sdtPr>
              <w:sdtEndPr/>
              <w:sdtContent>
                <w:r w:rsidR="00CF61BE">
                  <w:t>Project management</w:t>
                </w:r>
              </w:sdtContent>
            </w:sdt>
          </w:p>
          <w:p w14:paraId="7AA4A323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6B29FB" wp14:editId="0C364D6A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F273D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19135D45" w14:textId="77777777" w:rsidR="00843C1C" w:rsidRDefault="00843C1C" w:rsidP="00EE259E"/>
        </w:tc>
        <w:tc>
          <w:tcPr>
            <w:tcW w:w="5534" w:type="dxa"/>
          </w:tcPr>
          <w:p w14:paraId="16EDD4BE" w14:textId="77777777" w:rsidR="00843C1C" w:rsidRDefault="003956A8" w:rsidP="00EE259E">
            <w:pPr>
              <w:pStyle w:val="Heading1"/>
            </w:pPr>
            <w:sdt>
              <w:sdtPr>
                <w:id w:val="1696962928"/>
                <w:placeholder>
                  <w:docPart w:val="C24BEAD351474BA986AC3ED9DFB6BA0A"/>
                </w:placeholder>
                <w:temporary/>
                <w:showingPlcHdr/>
                <w15:appearance w15:val="hidden"/>
              </w:sdtPr>
              <w:sdtEndPr/>
              <w:sdtContent>
                <w:r w:rsidR="00843C1C" w:rsidRPr="002A61D3">
                  <w:t>Experience</w:t>
                </w:r>
              </w:sdtContent>
            </w:sdt>
          </w:p>
          <w:p w14:paraId="31886615" w14:textId="77777777" w:rsidR="00843C1C" w:rsidRPr="001B5913" w:rsidRDefault="00843C1C" w:rsidP="00EE259E"/>
          <w:p w14:paraId="60524E65" w14:textId="77777777" w:rsidR="00950C50" w:rsidRPr="00950C50" w:rsidRDefault="00950C50" w:rsidP="00950C50">
            <w:pPr>
              <w:rPr>
                <w:sz w:val="16"/>
                <w:szCs w:val="16"/>
                <w:lang w:val="en-ZA"/>
              </w:rPr>
            </w:pPr>
            <w:r w:rsidRPr="00950C50">
              <w:rPr>
                <w:b/>
                <w:bCs/>
                <w:sz w:val="16"/>
                <w:szCs w:val="16"/>
                <w:lang w:val="en-ZA"/>
              </w:rPr>
              <w:t>Apply Point Services</w:t>
            </w:r>
            <w:r w:rsidRPr="00950C50">
              <w:rPr>
                <w:sz w:val="16"/>
                <w:szCs w:val="16"/>
                <w:lang w:val="en-ZA"/>
              </w:rPr>
              <w:br/>
            </w:r>
            <w:r w:rsidRPr="00950C50">
              <w:rPr>
                <w:b/>
                <w:bCs/>
                <w:sz w:val="16"/>
                <w:szCs w:val="16"/>
                <w:lang w:val="en-ZA"/>
              </w:rPr>
              <w:t>Position:</w:t>
            </w:r>
            <w:r w:rsidRPr="00950C50">
              <w:rPr>
                <w:sz w:val="16"/>
                <w:szCs w:val="16"/>
                <w:lang w:val="en-ZA"/>
              </w:rPr>
              <w:t xml:space="preserve"> Backend Developer</w:t>
            </w:r>
            <w:r w:rsidRPr="00950C50">
              <w:rPr>
                <w:sz w:val="16"/>
                <w:szCs w:val="16"/>
                <w:lang w:val="en-ZA"/>
              </w:rPr>
              <w:br/>
            </w:r>
            <w:r w:rsidRPr="00950C50">
              <w:rPr>
                <w:b/>
                <w:bCs/>
                <w:sz w:val="16"/>
                <w:szCs w:val="16"/>
                <w:lang w:val="en-ZA"/>
              </w:rPr>
              <w:t>Period:</w:t>
            </w:r>
            <w:r w:rsidRPr="00950C50">
              <w:rPr>
                <w:sz w:val="16"/>
                <w:szCs w:val="16"/>
                <w:lang w:val="en-ZA"/>
              </w:rPr>
              <w:t xml:space="preserve"> 01/06/2024 – Present</w:t>
            </w:r>
            <w:r w:rsidRPr="00950C50">
              <w:rPr>
                <w:sz w:val="16"/>
                <w:szCs w:val="16"/>
                <w:lang w:val="en-ZA"/>
              </w:rPr>
              <w:br/>
            </w:r>
            <w:r w:rsidRPr="00950C50">
              <w:rPr>
                <w:b/>
                <w:bCs/>
                <w:sz w:val="16"/>
                <w:szCs w:val="16"/>
                <w:lang w:val="en-ZA"/>
              </w:rPr>
              <w:t>Responsibilities:</w:t>
            </w:r>
          </w:p>
          <w:p w14:paraId="5096615E" w14:textId="77777777" w:rsidR="00950C50" w:rsidRPr="00950C50" w:rsidRDefault="00950C50" w:rsidP="00950C50">
            <w:pPr>
              <w:numPr>
                <w:ilvl w:val="0"/>
                <w:numId w:val="5"/>
              </w:numPr>
              <w:rPr>
                <w:sz w:val="16"/>
                <w:szCs w:val="16"/>
                <w:lang w:val="en-ZA"/>
              </w:rPr>
            </w:pPr>
            <w:r w:rsidRPr="00950C50">
              <w:rPr>
                <w:sz w:val="16"/>
                <w:szCs w:val="16"/>
                <w:lang w:val="en-ZA"/>
              </w:rPr>
              <w:t>Designed and implemented backend services using Java and Spring Boot.</w:t>
            </w:r>
          </w:p>
          <w:p w14:paraId="34222379" w14:textId="77777777" w:rsidR="00950C50" w:rsidRPr="00950C50" w:rsidRDefault="00950C50" w:rsidP="00950C50">
            <w:pPr>
              <w:numPr>
                <w:ilvl w:val="0"/>
                <w:numId w:val="5"/>
              </w:numPr>
              <w:rPr>
                <w:sz w:val="16"/>
                <w:szCs w:val="16"/>
                <w:lang w:val="en-ZA"/>
              </w:rPr>
            </w:pPr>
            <w:r w:rsidRPr="00950C50">
              <w:rPr>
                <w:sz w:val="16"/>
                <w:szCs w:val="16"/>
                <w:lang w:val="en-ZA"/>
              </w:rPr>
              <w:t>Developed APIs to support frontend applications and database interactions.</w:t>
            </w:r>
          </w:p>
          <w:p w14:paraId="1CB7A802" w14:textId="77777777" w:rsidR="00950C50" w:rsidRPr="00950C50" w:rsidRDefault="00950C50" w:rsidP="00950C50">
            <w:pPr>
              <w:numPr>
                <w:ilvl w:val="0"/>
                <w:numId w:val="5"/>
              </w:numPr>
              <w:rPr>
                <w:sz w:val="16"/>
                <w:szCs w:val="16"/>
                <w:lang w:val="en-ZA"/>
              </w:rPr>
            </w:pPr>
            <w:r w:rsidRPr="00950C50">
              <w:rPr>
                <w:sz w:val="16"/>
                <w:szCs w:val="16"/>
                <w:lang w:val="en-ZA"/>
              </w:rPr>
              <w:t>Collaborated with frontend developers to optimize application performance.</w:t>
            </w:r>
          </w:p>
          <w:p w14:paraId="4CB52067" w14:textId="77777777" w:rsidR="00950C50" w:rsidRPr="00950C50" w:rsidRDefault="00950C50" w:rsidP="00950C50">
            <w:pPr>
              <w:numPr>
                <w:ilvl w:val="0"/>
                <w:numId w:val="5"/>
              </w:numPr>
              <w:rPr>
                <w:sz w:val="16"/>
                <w:szCs w:val="16"/>
                <w:lang w:val="en-ZA"/>
              </w:rPr>
            </w:pPr>
            <w:r w:rsidRPr="00950C50">
              <w:rPr>
                <w:sz w:val="16"/>
                <w:szCs w:val="16"/>
                <w:lang w:val="en-ZA"/>
              </w:rPr>
              <w:t>Maintained and improved existing backend codebases.</w:t>
            </w:r>
          </w:p>
          <w:p w14:paraId="5BA8FACA" w14:textId="77777777" w:rsidR="00950C50" w:rsidRPr="00950C50" w:rsidRDefault="00950C50" w:rsidP="00950C50">
            <w:pPr>
              <w:numPr>
                <w:ilvl w:val="0"/>
                <w:numId w:val="5"/>
              </w:numPr>
              <w:rPr>
                <w:sz w:val="16"/>
                <w:szCs w:val="16"/>
                <w:lang w:val="en-ZA"/>
              </w:rPr>
            </w:pPr>
            <w:r w:rsidRPr="00950C50">
              <w:rPr>
                <w:sz w:val="16"/>
                <w:szCs w:val="16"/>
                <w:lang w:val="en-ZA"/>
              </w:rPr>
              <w:t>Debugged and troubleshot application issues to ensure system stability.</w:t>
            </w:r>
          </w:p>
          <w:p w14:paraId="6D116F76" w14:textId="77777777" w:rsidR="00950C50" w:rsidRPr="00950C50" w:rsidRDefault="00950C50" w:rsidP="00950C50">
            <w:pPr>
              <w:pStyle w:val="NormalWeb"/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Style w:val="Strong"/>
                <w:rFonts w:asciiTheme="minorHAnsi" w:hAnsiTheme="minorHAnsi"/>
                <w:sz w:val="16"/>
                <w:szCs w:val="16"/>
              </w:rPr>
              <w:t>Galito’s Restaurant</w:t>
            </w:r>
            <w:r w:rsidRPr="00950C50">
              <w:rPr>
                <w:rFonts w:asciiTheme="minorHAnsi" w:hAnsiTheme="minorHAnsi"/>
                <w:sz w:val="16"/>
                <w:szCs w:val="16"/>
              </w:rPr>
              <w:br/>
            </w:r>
            <w:r w:rsidRPr="00950C50">
              <w:rPr>
                <w:rStyle w:val="Strong"/>
                <w:rFonts w:asciiTheme="minorHAnsi" w:hAnsiTheme="minorHAnsi"/>
                <w:sz w:val="16"/>
                <w:szCs w:val="16"/>
              </w:rPr>
              <w:t>Position:</w:t>
            </w:r>
            <w:r w:rsidRPr="00950C50">
              <w:rPr>
                <w:rFonts w:asciiTheme="minorHAnsi" w:hAnsiTheme="minorHAnsi"/>
                <w:sz w:val="16"/>
                <w:szCs w:val="16"/>
              </w:rPr>
              <w:t xml:space="preserve"> Chef/Griller</w:t>
            </w:r>
            <w:r w:rsidRPr="00950C50">
              <w:rPr>
                <w:rFonts w:asciiTheme="minorHAnsi" w:hAnsiTheme="minorHAnsi"/>
                <w:sz w:val="16"/>
                <w:szCs w:val="16"/>
              </w:rPr>
              <w:br/>
            </w:r>
            <w:r w:rsidRPr="00950C50">
              <w:rPr>
                <w:rStyle w:val="Strong"/>
                <w:rFonts w:asciiTheme="minorHAnsi" w:hAnsiTheme="minorHAnsi"/>
                <w:sz w:val="16"/>
                <w:szCs w:val="16"/>
              </w:rPr>
              <w:t>Period:</w:t>
            </w:r>
            <w:r w:rsidRPr="00950C50">
              <w:rPr>
                <w:rFonts w:asciiTheme="minorHAnsi" w:hAnsiTheme="minorHAnsi"/>
                <w:sz w:val="16"/>
                <w:szCs w:val="16"/>
              </w:rPr>
              <w:t xml:space="preserve"> 31/07/2023 – 01/10/2023</w:t>
            </w:r>
            <w:r w:rsidRPr="00950C50">
              <w:rPr>
                <w:rFonts w:asciiTheme="minorHAnsi" w:hAnsiTheme="minorHAnsi"/>
                <w:sz w:val="16"/>
                <w:szCs w:val="16"/>
              </w:rPr>
              <w:br/>
            </w:r>
            <w:r w:rsidRPr="00950C50">
              <w:rPr>
                <w:rStyle w:val="Strong"/>
                <w:rFonts w:asciiTheme="minorHAnsi" w:hAnsiTheme="minorHAnsi"/>
                <w:sz w:val="16"/>
                <w:szCs w:val="16"/>
              </w:rPr>
              <w:t>Responsibilities:</w:t>
            </w:r>
          </w:p>
          <w:p w14:paraId="50EDEE4A" w14:textId="77777777" w:rsidR="00950C50" w:rsidRPr="00950C50" w:rsidRDefault="00950C50" w:rsidP="00950C5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Fonts w:asciiTheme="minorHAnsi" w:hAnsiTheme="minorHAnsi"/>
                <w:sz w:val="16"/>
                <w:szCs w:val="16"/>
              </w:rPr>
              <w:t>Prepared and grilled food according to company recipes and quality standards.</w:t>
            </w:r>
          </w:p>
          <w:p w14:paraId="52DB606D" w14:textId="77777777" w:rsidR="00950C50" w:rsidRPr="00950C50" w:rsidRDefault="00950C50" w:rsidP="00950C5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Fonts w:asciiTheme="minorHAnsi" w:hAnsiTheme="minorHAnsi"/>
                <w:sz w:val="16"/>
                <w:szCs w:val="16"/>
              </w:rPr>
              <w:t>Ensured kitchen hygiene and adherence to food safety regulations.</w:t>
            </w:r>
          </w:p>
          <w:p w14:paraId="450F23BE" w14:textId="77777777" w:rsidR="00950C50" w:rsidRPr="00950C50" w:rsidRDefault="00950C50" w:rsidP="00950C5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Fonts w:asciiTheme="minorHAnsi" w:hAnsiTheme="minorHAnsi"/>
                <w:sz w:val="16"/>
                <w:szCs w:val="16"/>
              </w:rPr>
              <w:t>Managed food inventory and assisted in stock control.</w:t>
            </w:r>
          </w:p>
          <w:p w14:paraId="70DB0A4F" w14:textId="77777777" w:rsidR="00950C50" w:rsidRPr="00950C50" w:rsidRDefault="00950C50" w:rsidP="00950C5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Fonts w:asciiTheme="minorHAnsi" w:hAnsiTheme="minorHAnsi"/>
                <w:sz w:val="16"/>
                <w:szCs w:val="16"/>
              </w:rPr>
              <w:t>Worked efficiently under pressure during peak hours to meet customer demand.</w:t>
            </w:r>
          </w:p>
          <w:p w14:paraId="1E27742F" w14:textId="77777777" w:rsidR="00950C50" w:rsidRPr="00950C50" w:rsidRDefault="00950C50" w:rsidP="00950C5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/>
                <w:sz w:val="16"/>
                <w:szCs w:val="16"/>
              </w:rPr>
            </w:pPr>
            <w:r w:rsidRPr="00950C50">
              <w:rPr>
                <w:rFonts w:asciiTheme="minorHAnsi" w:hAnsiTheme="minorHAnsi"/>
                <w:sz w:val="16"/>
                <w:szCs w:val="16"/>
              </w:rPr>
              <w:t>Maintained a clean and organized workspace to ensure smooth kitchen operations.</w:t>
            </w:r>
          </w:p>
          <w:p w14:paraId="47E965CA" w14:textId="79AA427E" w:rsidR="00843C1C" w:rsidRDefault="00843C1C" w:rsidP="00C211BC"/>
        </w:tc>
      </w:tr>
    </w:tbl>
    <w:p w14:paraId="0005B993" w14:textId="77777777" w:rsidR="00871DB8" w:rsidRDefault="00871DB8" w:rsidP="00362B0A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686C9" w14:textId="77777777" w:rsidR="007E09C3" w:rsidRDefault="007E09C3" w:rsidP="00AA35A8">
      <w:pPr>
        <w:spacing w:line="240" w:lineRule="auto"/>
      </w:pPr>
      <w:r>
        <w:separator/>
      </w:r>
    </w:p>
  </w:endnote>
  <w:endnote w:type="continuationSeparator" w:id="0">
    <w:p w14:paraId="11791384" w14:textId="77777777" w:rsidR="007E09C3" w:rsidRDefault="007E09C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A92E8" w14:textId="77777777" w:rsidR="007E09C3" w:rsidRDefault="007E09C3" w:rsidP="00AA35A8">
      <w:pPr>
        <w:spacing w:line="240" w:lineRule="auto"/>
      </w:pPr>
      <w:r>
        <w:separator/>
      </w:r>
    </w:p>
  </w:footnote>
  <w:footnote w:type="continuationSeparator" w:id="0">
    <w:p w14:paraId="7EF7CCA3" w14:textId="77777777" w:rsidR="007E09C3" w:rsidRDefault="007E09C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047DFE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40948408" o:spid="_x0000_i1025" type="#_x0000_t75" style="width:14.5pt;height:14.5pt;visibility:visible;mso-wrap-style:square">
            <v:imagedata r:id="rId1" o:title=""/>
          </v:shape>
        </w:pict>
      </mc:Choice>
      <mc:Fallback>
        <w:drawing>
          <wp:inline distT="0" distB="0" distL="0" distR="0" wp14:anchorId="5B50C405" wp14:editId="447CD526">
            <wp:extent cx="184150" cy="184150"/>
            <wp:effectExtent l="0" t="0" r="0" b="0"/>
            <wp:docPr id="1340948408" name="Picture 134094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C7ADF6D" id="Picture 20546569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0409EAC6" wp14:editId="0B806ADA">
            <wp:extent cx="171450" cy="171450"/>
            <wp:effectExtent l="0" t="0" r="0" b="0"/>
            <wp:docPr id="20546569" name="Picture 2054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96435"/>
    <w:multiLevelType w:val="multilevel"/>
    <w:tmpl w:val="0CB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13D7D"/>
    <w:multiLevelType w:val="multilevel"/>
    <w:tmpl w:val="29E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5"/>
  </w:num>
  <w:num w:numId="3" w16cid:durableId="751318933">
    <w:abstractNumId w:val="1"/>
  </w:num>
  <w:num w:numId="4" w16cid:durableId="2055545808">
    <w:abstractNumId w:val="2"/>
  </w:num>
  <w:num w:numId="5" w16cid:durableId="1351488592">
    <w:abstractNumId w:val="4"/>
  </w:num>
  <w:num w:numId="6" w16cid:durableId="523323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C3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62B0A"/>
    <w:rsid w:val="003956A8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09C3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50C50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0A07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52B11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6039C7"/>
  <w15:chartTrackingRefBased/>
  <w15:docId w15:val="{9FD98EA6-DB30-4593-9F29-CD0FE325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styleId="NormalWeb">
    <w:name w:val="Normal (Web)"/>
    <w:basedOn w:val="Normal"/>
    <w:uiPriority w:val="99"/>
    <w:semiHidden/>
    <w:unhideWhenUsed/>
    <w:rsid w:val="0095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950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ina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66853AE869D4572AD33D2D0AB961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680D6-7376-45B1-8E3F-0E993814F481}"/>
      </w:docPartPr>
      <w:docPartBody>
        <w:p w:rsidR="008D4ACA" w:rsidRDefault="008D4ACA">
          <w:pPr>
            <w:pStyle w:val="A66853AE869D4572AD33D2D0AB961C9E"/>
          </w:pPr>
          <w:r w:rsidRPr="002A61D3">
            <w:t>Objective</w:t>
          </w:r>
        </w:p>
      </w:docPartBody>
    </w:docPart>
    <w:docPart>
      <w:docPartPr>
        <w:name w:val="05AF45A2157A4C09A7366A00BF19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D9D37-67CF-4801-A069-3830CB42EBC2}"/>
      </w:docPartPr>
      <w:docPartBody>
        <w:p w:rsidR="008D4ACA" w:rsidRDefault="008D4ACA">
          <w:pPr>
            <w:pStyle w:val="05AF45A2157A4C09A7366A00BF1982C4"/>
          </w:pPr>
          <w:r>
            <w:t>Education</w:t>
          </w:r>
        </w:p>
      </w:docPartBody>
    </w:docPart>
    <w:docPart>
      <w:docPartPr>
        <w:name w:val="C711DF788B95441CBF3A27E02848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232C-6532-4CE5-997B-F0AD42E21E84}"/>
      </w:docPartPr>
      <w:docPartBody>
        <w:p w:rsidR="008D4ACA" w:rsidRDefault="008D4ACA">
          <w:pPr>
            <w:pStyle w:val="C711DF788B95441CBF3A27E028487A55"/>
          </w:pPr>
          <w:r w:rsidRPr="00010CFB">
            <w:t>Skills</w:t>
          </w:r>
        </w:p>
      </w:docPartBody>
    </w:docPart>
    <w:docPart>
      <w:docPartPr>
        <w:name w:val="EA245FFCB37B49AB8A84008E2B1B0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8A454-49F6-45BD-8E24-D125EF8E3599}"/>
      </w:docPartPr>
      <w:docPartBody>
        <w:p w:rsidR="008D4ACA" w:rsidRDefault="008D4ACA">
          <w:pPr>
            <w:pStyle w:val="EA245FFCB37B49AB8A84008E2B1B0857"/>
          </w:pPr>
          <w:r>
            <w:t>Design software</w:t>
          </w:r>
        </w:p>
      </w:docPartBody>
    </w:docPart>
    <w:docPart>
      <w:docPartPr>
        <w:name w:val="6A586B2003644ED9B892CA38FF3F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3BDED-07A5-423D-8547-A33A1AE8D5C8}"/>
      </w:docPartPr>
      <w:docPartBody>
        <w:p w:rsidR="008D4ACA" w:rsidRDefault="008D4ACA">
          <w:pPr>
            <w:pStyle w:val="6A586B2003644ED9B892CA38FF3F4D0E"/>
          </w:pPr>
          <w:r>
            <w:t>Visual communication</w:t>
          </w:r>
        </w:p>
      </w:docPartBody>
    </w:docPart>
    <w:docPart>
      <w:docPartPr>
        <w:name w:val="1DE2399E4C0C4EB58C833B5A013F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4F28-5FB2-4506-899A-E485E12AED53}"/>
      </w:docPartPr>
      <w:docPartBody>
        <w:p w:rsidR="008D4ACA" w:rsidRDefault="008D4ACA">
          <w:pPr>
            <w:pStyle w:val="1DE2399E4C0C4EB58C833B5A013F9573"/>
          </w:pPr>
          <w:r>
            <w:t>Branding</w:t>
          </w:r>
        </w:p>
      </w:docPartBody>
    </w:docPart>
    <w:docPart>
      <w:docPartPr>
        <w:name w:val="895D90C67C324105ACD2F2350679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B1159-9DB3-4AC3-86A2-CAF3A4C672B2}"/>
      </w:docPartPr>
      <w:docPartBody>
        <w:p w:rsidR="008D4ACA" w:rsidRDefault="008D4ACA">
          <w:pPr>
            <w:pStyle w:val="895D90C67C324105ACD2F2350679D368"/>
          </w:pPr>
          <w:r>
            <w:t>Project management</w:t>
          </w:r>
        </w:p>
      </w:docPartBody>
    </w:docPart>
    <w:docPart>
      <w:docPartPr>
        <w:name w:val="C24BEAD351474BA986AC3ED9DFB6B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34117-F372-4168-B95D-A5B382DCA314}"/>
      </w:docPartPr>
      <w:docPartBody>
        <w:p w:rsidR="008D4ACA" w:rsidRDefault="008D4ACA">
          <w:pPr>
            <w:pStyle w:val="C24BEAD351474BA986AC3ED9DFB6BA0A"/>
          </w:pPr>
          <w:r w:rsidRPr="002A61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CA"/>
    <w:rsid w:val="008D4ACA"/>
    <w:rsid w:val="00D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67894B81F4B88A5B3F9DB8B14E85C">
    <w:name w:val="58E67894B81F4B88A5B3F9DB8B14E85C"/>
  </w:style>
  <w:style w:type="paragraph" w:customStyle="1" w:styleId="53FFF5EED6254D048455D6EF497087BB">
    <w:name w:val="53FFF5EED6254D048455D6EF497087BB"/>
  </w:style>
  <w:style w:type="paragraph" w:customStyle="1" w:styleId="A66853AE869D4572AD33D2D0AB961C9E">
    <w:name w:val="A66853AE869D4572AD33D2D0AB961C9E"/>
  </w:style>
  <w:style w:type="paragraph" w:customStyle="1" w:styleId="1C81F4BD23DA4F769BECAAF459A2AE94">
    <w:name w:val="1C81F4BD23DA4F769BECAAF459A2AE94"/>
  </w:style>
  <w:style w:type="paragraph" w:customStyle="1" w:styleId="712B3ED73F3246889D039162EA680D7A">
    <w:name w:val="712B3ED73F3246889D039162EA680D7A"/>
  </w:style>
  <w:style w:type="paragraph" w:customStyle="1" w:styleId="453E03433DF4468996069955F2B80DBE">
    <w:name w:val="453E03433DF4468996069955F2B80DBE"/>
  </w:style>
  <w:style w:type="paragraph" w:customStyle="1" w:styleId="AC216033D1E84B48B02CB64D6B074567">
    <w:name w:val="AC216033D1E84B48B02CB64D6B074567"/>
  </w:style>
  <w:style w:type="paragraph" w:customStyle="1" w:styleId="C6B698F3CCFB4E5CB3EA4C991185BB40">
    <w:name w:val="C6B698F3CCFB4E5CB3EA4C991185BB40"/>
  </w:style>
  <w:style w:type="paragraph" w:customStyle="1" w:styleId="D34FA2C865174C9DAD6E111EC290045F">
    <w:name w:val="D34FA2C865174C9DAD6E111EC290045F"/>
  </w:style>
  <w:style w:type="paragraph" w:customStyle="1" w:styleId="05AF45A2157A4C09A7366A00BF1982C4">
    <w:name w:val="05AF45A2157A4C09A7366A00BF1982C4"/>
  </w:style>
  <w:style w:type="paragraph" w:customStyle="1" w:styleId="27005BFA92054232BB66623C60CBC900">
    <w:name w:val="27005BFA92054232BB66623C60CBC900"/>
  </w:style>
  <w:style w:type="paragraph" w:customStyle="1" w:styleId="1ED01E629F9746F5A1AFA22D1A696D83">
    <w:name w:val="1ED01E629F9746F5A1AFA22D1A696D83"/>
  </w:style>
  <w:style w:type="paragraph" w:customStyle="1" w:styleId="240A98FF04AF4DD7B2CA27798E5E83E2">
    <w:name w:val="240A98FF04AF4DD7B2CA27798E5E83E2"/>
  </w:style>
  <w:style w:type="paragraph" w:customStyle="1" w:styleId="13DDEFEA9FEC407E95A6EE786692BA43">
    <w:name w:val="13DDEFEA9FEC407E95A6EE786692BA43"/>
  </w:style>
  <w:style w:type="paragraph" w:customStyle="1" w:styleId="C711DF788B95441CBF3A27E028487A55">
    <w:name w:val="C711DF788B95441CBF3A27E028487A55"/>
  </w:style>
  <w:style w:type="paragraph" w:customStyle="1" w:styleId="EA245FFCB37B49AB8A84008E2B1B0857">
    <w:name w:val="EA245FFCB37B49AB8A84008E2B1B0857"/>
  </w:style>
  <w:style w:type="paragraph" w:customStyle="1" w:styleId="6A586B2003644ED9B892CA38FF3F4D0E">
    <w:name w:val="6A586B2003644ED9B892CA38FF3F4D0E"/>
  </w:style>
  <w:style w:type="paragraph" w:customStyle="1" w:styleId="1DE2399E4C0C4EB58C833B5A013F9573">
    <w:name w:val="1DE2399E4C0C4EB58C833B5A013F9573"/>
  </w:style>
  <w:style w:type="paragraph" w:customStyle="1" w:styleId="895D90C67C324105ACD2F2350679D368">
    <w:name w:val="895D90C67C324105ACD2F2350679D368"/>
  </w:style>
  <w:style w:type="paragraph" w:customStyle="1" w:styleId="C24BEAD351474BA986AC3ED9DFB6BA0A">
    <w:name w:val="C24BEAD351474BA986AC3ED9DFB6BA0A"/>
  </w:style>
  <w:style w:type="paragraph" w:customStyle="1" w:styleId="8DCAD352CB1C46528A65A23E68CDF225">
    <w:name w:val="8DCAD352CB1C46528A65A23E68CDF225"/>
  </w:style>
  <w:style w:type="paragraph" w:customStyle="1" w:styleId="BD9F8FB81C9C4E079BA89C1B86986D00">
    <w:name w:val="BD9F8FB81C9C4E079BA89C1B86986D00"/>
  </w:style>
  <w:style w:type="paragraph" w:customStyle="1" w:styleId="E3F63280DD9E4375B31DF3EC4F84AD9F">
    <w:name w:val="E3F63280DD9E4375B31DF3EC4F84AD9F"/>
  </w:style>
  <w:style w:type="paragraph" w:customStyle="1" w:styleId="9A53239DB43846C881EA231AB52EA295">
    <w:name w:val="9A53239DB43846C881EA231AB52EA295"/>
  </w:style>
  <w:style w:type="paragraph" w:customStyle="1" w:styleId="4441A76219C14921BE9EFCE15C7B322B">
    <w:name w:val="4441A76219C14921BE9EFCE15C7B322B"/>
  </w:style>
  <w:style w:type="paragraph" w:customStyle="1" w:styleId="E9BFEA70F83F4B3C8B371FE9E98E3544">
    <w:name w:val="E9BFEA70F83F4B3C8B371FE9E98E3544"/>
  </w:style>
  <w:style w:type="paragraph" w:customStyle="1" w:styleId="70F604D5ECE74E53BC3E5DF1A153E424">
    <w:name w:val="70F604D5ECE74E53BC3E5DF1A153E424"/>
  </w:style>
  <w:style w:type="paragraph" w:customStyle="1" w:styleId="3A1A9736553544958C1EE9D606E43B54">
    <w:name w:val="3A1A9736553544958C1EE9D606E43B54"/>
  </w:style>
  <w:style w:type="paragraph" w:customStyle="1" w:styleId="87A2E055742E4117AADF8070A8B47121">
    <w:name w:val="87A2E055742E4117AADF8070A8B47121"/>
  </w:style>
  <w:style w:type="paragraph" w:customStyle="1" w:styleId="8461F6F90B904BF38098D8AD999775F0">
    <w:name w:val="8461F6F90B904BF38098D8AD999775F0"/>
  </w:style>
  <w:style w:type="paragraph" w:customStyle="1" w:styleId="3243C515760F4322A56E90FC2452607E">
    <w:name w:val="3243C515760F4322A56E90FC2452607E"/>
  </w:style>
  <w:style w:type="paragraph" w:customStyle="1" w:styleId="5718337519844E709F80188954B5EF84">
    <w:name w:val="5718337519844E709F80188954B5EF84"/>
  </w:style>
  <w:style w:type="paragraph" w:customStyle="1" w:styleId="3005BDB3F51149358E701B6519B8DADC">
    <w:name w:val="3005BDB3F51149358E701B6519B8DADC"/>
  </w:style>
  <w:style w:type="paragraph" w:customStyle="1" w:styleId="CF7528EB456B48A2889AFECB71F29157">
    <w:name w:val="CF7528EB456B48A2889AFECB71F29157"/>
  </w:style>
  <w:style w:type="paragraph" w:customStyle="1" w:styleId="110DE35361074249B32FD410A1C6FAF4">
    <w:name w:val="110DE35361074249B32FD410A1C6FAF4"/>
  </w:style>
  <w:style w:type="paragraph" w:customStyle="1" w:styleId="7577D1BF3D1F49D79F0AD80C0C5DEC84">
    <w:name w:val="7577D1BF3D1F49D79F0AD80C0C5DEC84"/>
    <w:rsid w:val="008D4ACA"/>
  </w:style>
  <w:style w:type="paragraph" w:customStyle="1" w:styleId="21CD1FD3E7AE4ECD87BE6CAAE1A812BC">
    <w:name w:val="21CD1FD3E7AE4ECD87BE6CAAE1A812BC"/>
    <w:rsid w:val="008D4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30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Gcina Mbabe</dc:creator>
  <cp:keywords/>
  <dc:description/>
  <cp:lastModifiedBy>Gcina Mbabe</cp:lastModifiedBy>
  <cp:revision>1</cp:revision>
  <dcterms:created xsi:type="dcterms:W3CDTF">2025-03-07T19:27:00Z</dcterms:created>
  <dcterms:modified xsi:type="dcterms:W3CDTF">2025-03-07T19:59:00Z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